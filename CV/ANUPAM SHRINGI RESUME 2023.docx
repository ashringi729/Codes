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6892DF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77160F0C6AD4B0C9FDDCEDE583BE2DB"/>
              </w:placeholder>
              <w:temporary/>
              <w:showingPlcHdr/>
              <w15:appearance w15:val="hidden"/>
            </w:sdtPr>
            <w:sdtContent>
              <w:p w14:paraId="598DEE4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66FE116" w14:textId="350F2342" w:rsidR="00036450" w:rsidRDefault="0079271A" w:rsidP="0079271A">
            <w:r>
              <w:t xml:space="preserve">Anupam Shringi is a senior manager within center of </w:t>
            </w:r>
            <w:r w:rsidR="004E4683" w:rsidRPr="004E4683">
              <w:t xml:space="preserve">data &amp; insights team of </w:t>
            </w:r>
            <w:r w:rsidR="004E4683">
              <w:t xml:space="preserve">Accenture </w:t>
            </w:r>
            <w:r w:rsidR="004E4683" w:rsidRPr="004E4683">
              <w:t>Applied Intelligence and has 1</w:t>
            </w:r>
            <w:r w:rsidR="00FD7931">
              <w:t>4</w:t>
            </w:r>
            <w:r w:rsidR="004E4683" w:rsidRPr="004E4683">
              <w:t xml:space="preserve">+ years of experience in championing </w:t>
            </w:r>
            <w:r w:rsidR="004E4683">
              <w:t xml:space="preserve">data </w:t>
            </w:r>
            <w:r w:rsidR="004E4683" w:rsidRPr="004E4683">
              <w:t>driven insights</w:t>
            </w:r>
            <w:r w:rsidR="00A23BD9">
              <w:t xml:space="preserve">, </w:t>
            </w:r>
            <w:r w:rsidR="00140D8C">
              <w:t>cloud-based</w:t>
            </w:r>
            <w:r w:rsidR="00A23BD9">
              <w:t xml:space="preserve"> technologies</w:t>
            </w:r>
            <w:r w:rsidR="004E4683" w:rsidRPr="004E4683">
              <w:t xml:space="preserve"> and developing </w:t>
            </w:r>
            <w:r w:rsidR="00A23BD9">
              <w:t xml:space="preserve">products </w:t>
            </w:r>
            <w:r w:rsidR="004E4683" w:rsidRPr="004E4683">
              <w:t>using multiple external data sources.</w:t>
            </w:r>
          </w:p>
          <w:p w14:paraId="5508A0AB" w14:textId="77777777" w:rsidR="00051644" w:rsidRDefault="00051644" w:rsidP="0079271A"/>
          <w:p w14:paraId="4D1AD186" w14:textId="404A1680" w:rsidR="00036450" w:rsidRDefault="008F06B8" w:rsidP="00036450">
            <w:r>
              <w:t xml:space="preserve">He has helped sell and deliver </w:t>
            </w:r>
            <w:r w:rsidR="00BA4D41">
              <w:t>high profile</w:t>
            </w:r>
            <w:r w:rsidR="00DF7BB0">
              <w:t xml:space="preserve"> digital transformation </w:t>
            </w:r>
            <w:r>
              <w:t>projects across the globe</w:t>
            </w:r>
            <w:r w:rsidR="00DF7BB0">
              <w:t xml:space="preserve"> spanning multiple</w:t>
            </w:r>
            <w:r w:rsidR="00BA4D41">
              <w:t xml:space="preserve"> industries.</w:t>
            </w:r>
            <w:r w:rsidR="00447168">
              <w:t xml:space="preserve"> He also has significant </w:t>
            </w:r>
            <w:r w:rsidR="002877C0">
              <w:t xml:space="preserve">international exposure including a </w:t>
            </w:r>
            <w:r w:rsidR="00051644">
              <w:t>3-year</w:t>
            </w:r>
            <w:r w:rsidR="002877C0">
              <w:t xml:space="preserve"> stint at Accenture Hong Kong.</w:t>
            </w:r>
          </w:p>
          <w:p w14:paraId="754E0CDB" w14:textId="4E501E07" w:rsidR="00C9089E" w:rsidRDefault="00C9089E" w:rsidP="00036450"/>
          <w:p w14:paraId="729CBEBE" w14:textId="0239BC86" w:rsidR="00C9089E" w:rsidRDefault="00C9089E" w:rsidP="00036450">
            <w:r>
              <w:t xml:space="preserve">He has worked across industries such as retail, banking, public services, </w:t>
            </w:r>
            <w:r w:rsidR="00DF68DB">
              <w:t xml:space="preserve">telecom, </w:t>
            </w:r>
            <w:r w:rsidR="005C45B5">
              <w:t xml:space="preserve">and consumer goods. </w:t>
            </w:r>
          </w:p>
          <w:sdt>
            <w:sdtPr>
              <w:id w:val="-1954003311"/>
              <w:placeholder>
                <w:docPart w:val="4DF8DAAA459C479CB8E21BFBA2F12673"/>
              </w:placeholder>
              <w:temporary/>
              <w:showingPlcHdr/>
              <w15:appearance w15:val="hidden"/>
            </w:sdtPr>
            <w:sdtContent>
              <w:p w14:paraId="18E4D4E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C37C92B0C764BA08E7F80B3BDAA105B"/>
              </w:placeholder>
              <w:temporary/>
              <w:showingPlcHdr/>
              <w15:appearance w15:val="hidden"/>
            </w:sdtPr>
            <w:sdtContent>
              <w:p w14:paraId="1DC95A5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9CB2EC" w14:textId="31510E84" w:rsidR="004D3011" w:rsidRDefault="00F47A59" w:rsidP="004D3011">
            <w:r>
              <w:t>+91-</w:t>
            </w:r>
            <w:r w:rsidR="00DA2C9E">
              <w:t>9611997500</w:t>
            </w:r>
          </w:p>
          <w:p w14:paraId="2688DB5B" w14:textId="77777777" w:rsidR="004D3011" w:rsidRPr="004D3011" w:rsidRDefault="004D3011" w:rsidP="004D3011"/>
          <w:p w14:paraId="6B5400CE" w14:textId="190421CE" w:rsidR="004D3011" w:rsidRDefault="00DA2C9E" w:rsidP="004D3011">
            <w:r>
              <w:t>LINKEDIN:</w:t>
            </w:r>
          </w:p>
          <w:p w14:paraId="10AFDB5F" w14:textId="21479F54" w:rsidR="004D3011" w:rsidRDefault="00000000" w:rsidP="004D3011">
            <w:hyperlink r:id="rId7" w:history="1">
              <w:r w:rsidR="00F47A59" w:rsidRPr="002C3B93">
                <w:rPr>
                  <w:rStyle w:val="Hyperlink"/>
                </w:rPr>
                <w:t>https://www.linkedin.com/in/anupam-shringi-93a2785/</w:t>
              </w:r>
            </w:hyperlink>
          </w:p>
          <w:p w14:paraId="457F7ACB" w14:textId="77777777" w:rsidR="004D3011" w:rsidRDefault="004D3011" w:rsidP="004D3011"/>
          <w:sdt>
            <w:sdtPr>
              <w:id w:val="-240260293"/>
              <w:placeholder>
                <w:docPart w:val="75E0C6B51AC44008821B7FBF9D7AFA86"/>
              </w:placeholder>
              <w:temporary/>
              <w:showingPlcHdr/>
              <w15:appearance w15:val="hidden"/>
            </w:sdtPr>
            <w:sdtContent>
              <w:p w14:paraId="469688D3" w14:textId="1C5CED9B" w:rsidR="004D3011" w:rsidRDefault="004D3011" w:rsidP="004D3011">
                <w:r w:rsidRPr="004D3011">
                  <w:t>EMAIL:</w:t>
                </w:r>
              </w:p>
            </w:sdtContent>
          </w:sdt>
          <w:p w14:paraId="180BE0A5" w14:textId="2B6252FD" w:rsidR="00036450" w:rsidRPr="007D14B8" w:rsidRDefault="00000000" w:rsidP="004D3011">
            <w:pPr>
              <w:rPr>
                <w:rStyle w:val="Hyperlink"/>
                <w:color w:val="auto"/>
                <w:u w:val="none"/>
              </w:rPr>
            </w:pPr>
            <w:hyperlink r:id="rId8" w:history="1">
              <w:r w:rsidR="007D14B8" w:rsidRPr="002C3B93">
                <w:rPr>
                  <w:rStyle w:val="Hyperlink"/>
                </w:rPr>
                <w:t>ashringi@gmail.com</w:t>
              </w:r>
            </w:hyperlink>
          </w:p>
          <w:p w14:paraId="1AB5D330" w14:textId="123E06A8" w:rsidR="004D3011" w:rsidRDefault="00702CDB" w:rsidP="00CB0055">
            <w:pPr>
              <w:pStyle w:val="Heading3"/>
            </w:pPr>
            <w:r>
              <w:t>SKILLS</w:t>
            </w:r>
          </w:p>
          <w:p w14:paraId="7DA7D776" w14:textId="6F393EF5" w:rsidR="004D3011" w:rsidRPr="004D3011" w:rsidRDefault="000510E2" w:rsidP="004D3011">
            <w:r>
              <w:rPr>
                <w:noProof/>
              </w:rPr>
              <w:drawing>
                <wp:inline distT="0" distB="0" distL="0" distR="0" wp14:anchorId="4E5DF1E1" wp14:editId="76FF877D">
                  <wp:extent cx="2139950" cy="124841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01D4D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2720586" w14:textId="6AA149DA" w:rsidR="00757D90" w:rsidRPr="005C45B5" w:rsidRDefault="00757D90" w:rsidP="00036450">
            <w:pPr>
              <w:pStyle w:val="Heading2"/>
              <w:rPr>
                <w:sz w:val="48"/>
                <w:szCs w:val="48"/>
              </w:rPr>
            </w:pPr>
            <w:r w:rsidRPr="005C45B5">
              <w:rPr>
                <w:sz w:val="48"/>
                <w:szCs w:val="48"/>
              </w:rPr>
              <w:t>ANUPAM SHRINGI</w:t>
            </w:r>
          </w:p>
          <w:p w14:paraId="19458A9E" w14:textId="7D720D94" w:rsidR="00757D90" w:rsidRPr="00757D90" w:rsidRDefault="00757D90" w:rsidP="00757D90">
            <w:pPr>
              <w:rPr>
                <w:sz w:val="20"/>
                <w:szCs w:val="20"/>
              </w:rPr>
            </w:pPr>
            <w:r w:rsidRPr="00757D90">
              <w:rPr>
                <w:sz w:val="20"/>
                <w:szCs w:val="20"/>
              </w:rPr>
              <w:t>SENIOR ANALYTICS CONSUL</w:t>
            </w:r>
            <w:r w:rsidR="00875746">
              <w:rPr>
                <w:sz w:val="20"/>
                <w:szCs w:val="20"/>
              </w:rPr>
              <w:t>T</w:t>
            </w:r>
            <w:r w:rsidRPr="00757D90">
              <w:rPr>
                <w:sz w:val="20"/>
                <w:szCs w:val="20"/>
              </w:rPr>
              <w:t>ING MANAGER, ACCENTURE</w:t>
            </w:r>
          </w:p>
          <w:p w14:paraId="004FD3AB" w14:textId="420A5BD6" w:rsidR="001B2ABD" w:rsidRDefault="00F47A59" w:rsidP="00036450">
            <w:pPr>
              <w:pStyle w:val="Heading2"/>
            </w:pPr>
            <w:r>
              <w:t>WORK EXPERIENCE</w:t>
            </w:r>
            <w:r w:rsidR="00CF1E90">
              <w:t xml:space="preserve"> (Key Highlights)</w:t>
            </w:r>
          </w:p>
          <w:p w14:paraId="1177EF23" w14:textId="365DC913" w:rsidR="00036450" w:rsidRDefault="0046690F" w:rsidP="00B359E4">
            <w:pPr>
              <w:pStyle w:val="Heading4"/>
            </w:pPr>
            <w:r>
              <w:t>ACCENTURE</w:t>
            </w:r>
            <w:r w:rsidR="009F66CC">
              <w:t>, Senior Analytics Consulting Manager</w:t>
            </w:r>
          </w:p>
          <w:p w14:paraId="46F7B186" w14:textId="1633D99A" w:rsidR="009F59CE" w:rsidRPr="009F59CE" w:rsidRDefault="009F59CE" w:rsidP="009F59CE">
            <w:r>
              <w:t>New Delhi, Hong Kong, San Francisco</w:t>
            </w:r>
            <w:r w:rsidR="009625DB">
              <w:t xml:space="preserve">, </w:t>
            </w:r>
            <w:r w:rsidR="00875746">
              <w:t>Bengaluru</w:t>
            </w:r>
          </w:p>
          <w:p w14:paraId="411DC50B" w14:textId="75BF8DAE" w:rsidR="00036450" w:rsidRPr="00B359E4" w:rsidRDefault="00CB0B2F" w:rsidP="00B359E4">
            <w:pPr>
              <w:pStyle w:val="Date"/>
            </w:pPr>
            <w:r>
              <w:t>May 2010</w:t>
            </w:r>
            <w:r w:rsidR="00036450" w:rsidRPr="00B359E4">
              <w:t xml:space="preserve"> - </w:t>
            </w:r>
            <w:r>
              <w:t>Present</w:t>
            </w:r>
          </w:p>
          <w:p w14:paraId="2E1D091A" w14:textId="3A436CCD" w:rsidR="00051644" w:rsidRDefault="00051644" w:rsidP="00051644"/>
          <w:p w14:paraId="76448198" w14:textId="6136D04A" w:rsidR="007D3CB1" w:rsidRDefault="007D3CB1" w:rsidP="00CF1E90">
            <w:pPr>
              <w:pStyle w:val="ListParagraph"/>
              <w:numPr>
                <w:ilvl w:val="0"/>
                <w:numId w:val="2"/>
              </w:numPr>
            </w:pPr>
            <w:r w:rsidRPr="007D3CB1">
              <w:t xml:space="preserve">Grew </w:t>
            </w:r>
            <w:r>
              <w:t xml:space="preserve">the public services pod from scratch to a </w:t>
            </w:r>
            <w:r w:rsidRPr="00B13350">
              <w:rPr>
                <w:b/>
                <w:bCs/>
              </w:rPr>
              <w:t>20-member</w:t>
            </w:r>
            <w:r>
              <w:t xml:space="preserve"> team in a span of 6 </w:t>
            </w:r>
            <w:r w:rsidR="00875746">
              <w:t>months.</w:t>
            </w:r>
          </w:p>
          <w:p w14:paraId="4BBFDCD1" w14:textId="530C2E7E" w:rsidR="007D3CB1" w:rsidRDefault="00B97731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Led and supported sales of multiple </w:t>
            </w:r>
            <w:r w:rsidR="00443A68">
              <w:t>government cloud</w:t>
            </w:r>
            <w:r w:rsidR="00F325CF">
              <w:t xml:space="preserve">, </w:t>
            </w:r>
            <w:r w:rsidR="00443A68">
              <w:t xml:space="preserve">data </w:t>
            </w:r>
            <w:r w:rsidR="00F325CF">
              <w:t xml:space="preserve">and analytics </w:t>
            </w:r>
            <w:r w:rsidR="00443A68">
              <w:t xml:space="preserve">transformation </w:t>
            </w:r>
            <w:r w:rsidR="00F325CF">
              <w:t>winning</w:t>
            </w:r>
            <w:r w:rsidR="00B13350">
              <w:t xml:space="preserve"> </w:t>
            </w:r>
            <w:r w:rsidR="00B13350" w:rsidRPr="00B13350">
              <w:rPr>
                <w:b/>
                <w:bCs/>
              </w:rPr>
              <w:t xml:space="preserve">deals </w:t>
            </w:r>
            <w:r w:rsidR="00F325CF" w:rsidRPr="00B13350">
              <w:rPr>
                <w:b/>
                <w:bCs/>
              </w:rPr>
              <w:t xml:space="preserve">close to </w:t>
            </w:r>
            <w:r w:rsidR="00B13350" w:rsidRPr="00B13350">
              <w:rPr>
                <w:b/>
                <w:bCs/>
              </w:rPr>
              <w:t>$5M</w:t>
            </w:r>
            <w:r w:rsidR="00B13350">
              <w:t xml:space="preserve"> in just the last quarter.</w:t>
            </w:r>
          </w:p>
          <w:p w14:paraId="15606A59" w14:textId="76262FA0" w:rsidR="004D0FB8" w:rsidRDefault="00BB3E0B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Co-led the development of </w:t>
            </w:r>
            <w:r w:rsidR="00C30824">
              <w:t xml:space="preserve">data driven customer experience analyzer product which led to </w:t>
            </w:r>
            <w:r w:rsidR="00C30824" w:rsidRPr="00C30824">
              <w:rPr>
                <w:b/>
                <w:bCs/>
              </w:rPr>
              <w:t>20+ client deal</w:t>
            </w:r>
            <w:r w:rsidR="00C30824">
              <w:t>s across, retail, health, consumer goods</w:t>
            </w:r>
            <w:r w:rsidR="009C5062">
              <w:t xml:space="preserve"> and</w:t>
            </w:r>
            <w:r w:rsidR="00C30824">
              <w:t xml:space="preserve"> </w:t>
            </w:r>
            <w:r w:rsidR="00757D90">
              <w:t>banking</w:t>
            </w:r>
            <w:r w:rsidR="00C30824">
              <w:t>.</w:t>
            </w:r>
          </w:p>
          <w:p w14:paraId="770E75F5" w14:textId="0C5E3256" w:rsidR="00BB3E0B" w:rsidRPr="007D3CB1" w:rsidRDefault="00BB3E0B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Championed the use of </w:t>
            </w:r>
            <w:r w:rsidR="00C30824" w:rsidRPr="00C30824">
              <w:rPr>
                <w:b/>
                <w:bCs/>
              </w:rPr>
              <w:t xml:space="preserve">unified </w:t>
            </w:r>
            <w:r w:rsidRPr="00C30824">
              <w:rPr>
                <w:b/>
                <w:bCs/>
              </w:rPr>
              <w:t>cloud</w:t>
            </w:r>
            <w:r w:rsidR="00C30824" w:rsidRPr="00C30824">
              <w:rPr>
                <w:b/>
                <w:bCs/>
              </w:rPr>
              <w:t xml:space="preserve"> infrastructure</w:t>
            </w:r>
            <w:r w:rsidR="00C30824">
              <w:t xml:space="preserve"> and reduced dependence on multiple licensed tools.</w:t>
            </w:r>
            <w:r>
              <w:t xml:space="preserve"> </w:t>
            </w:r>
          </w:p>
          <w:p w14:paraId="2809E3C2" w14:textId="6E5C1723" w:rsidR="000E3822" w:rsidRPr="00CF1E90" w:rsidRDefault="00E1572F" w:rsidP="00CF1E9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Led the </w:t>
            </w:r>
            <w:r w:rsidR="00B13350">
              <w:t>delivery</w:t>
            </w:r>
            <w:r w:rsidR="00B81E75">
              <w:t xml:space="preserve"> </w:t>
            </w:r>
            <w:r w:rsidR="004D0FB8">
              <w:t xml:space="preserve">of an innovative </w:t>
            </w:r>
            <w:r>
              <w:t xml:space="preserve">digital prospect 360 </w:t>
            </w:r>
            <w:r w:rsidR="00CF1E90">
              <w:t xml:space="preserve">for </w:t>
            </w:r>
            <w:r w:rsidR="004D0FB8">
              <w:t xml:space="preserve">a </w:t>
            </w:r>
            <w:r w:rsidR="00CF1E90" w:rsidRPr="00CF1E90">
              <w:rPr>
                <w:b/>
                <w:bCs/>
              </w:rPr>
              <w:t>US digital only bank</w:t>
            </w:r>
            <w:r w:rsidR="00CF1E90">
              <w:t xml:space="preserve"> </w:t>
            </w:r>
            <w:r w:rsidR="004D0FB8">
              <w:t xml:space="preserve">using </w:t>
            </w:r>
            <w:r>
              <w:t>multiple third</w:t>
            </w:r>
            <w:r w:rsidR="00B81E75">
              <w:t>-</w:t>
            </w:r>
            <w:r>
              <w:t xml:space="preserve">party data sources </w:t>
            </w:r>
            <w:r w:rsidR="00782A73">
              <w:t xml:space="preserve">to </w:t>
            </w:r>
            <w:r w:rsidR="00984124">
              <w:t>personalize and prioritize personal loan targeting r</w:t>
            </w:r>
            <w:r w:rsidR="00B81E75">
              <w:t xml:space="preserve">esulting in </w:t>
            </w:r>
            <w:r w:rsidR="00B81E75" w:rsidRPr="004D0FB8">
              <w:rPr>
                <w:b/>
                <w:bCs/>
              </w:rPr>
              <w:t>60% decrease in cost per</w:t>
            </w:r>
            <w:r w:rsidR="00984124" w:rsidRPr="004D0FB8">
              <w:rPr>
                <w:b/>
                <w:bCs/>
              </w:rPr>
              <w:t xml:space="preserve"> </w:t>
            </w:r>
            <w:r w:rsidR="00875746" w:rsidRPr="004D0FB8">
              <w:rPr>
                <w:b/>
                <w:bCs/>
              </w:rPr>
              <w:t>acquisition.</w:t>
            </w:r>
          </w:p>
          <w:p w14:paraId="3EEA15B2" w14:textId="56EF76C8" w:rsidR="000E3822" w:rsidRDefault="000E3822" w:rsidP="000E3822">
            <w:pPr>
              <w:pStyle w:val="ListParagraph"/>
              <w:numPr>
                <w:ilvl w:val="0"/>
                <w:numId w:val="2"/>
              </w:numPr>
            </w:pPr>
            <w:r w:rsidRPr="000E3822">
              <w:t xml:space="preserve">Led a team of consultants in a </w:t>
            </w:r>
            <w:r w:rsidRPr="00CF1E90">
              <w:rPr>
                <w:b/>
                <w:bCs/>
              </w:rPr>
              <w:t>pilot project for a Hong Kong</w:t>
            </w:r>
            <w:r w:rsidRPr="000E3822">
              <w:t xml:space="preserve"> banking client deliver</w:t>
            </w:r>
            <w:r w:rsidR="0039191E">
              <w:t>ing</w:t>
            </w:r>
            <w:r w:rsidRPr="000E3822">
              <w:t xml:space="preserve"> a </w:t>
            </w:r>
            <w:r w:rsidR="0039191E">
              <w:t>3</w:t>
            </w:r>
            <w:r w:rsidR="00DF68DB">
              <w:t>00% increase in</w:t>
            </w:r>
            <w:r w:rsidR="0039191E">
              <w:t xml:space="preserve"> </w:t>
            </w:r>
            <w:r w:rsidRPr="000E3822">
              <w:t>response rate over the existing campaign using analytics driven marketing strategy</w:t>
            </w:r>
            <w:r w:rsidR="0039191E">
              <w:t xml:space="preserve"> leading to</w:t>
            </w:r>
            <w:r w:rsidRPr="000E3822">
              <w:t xml:space="preserve"> a </w:t>
            </w:r>
            <w:r w:rsidR="00CF1E90">
              <w:t xml:space="preserve">multi-year </w:t>
            </w:r>
            <w:r w:rsidRPr="000E3822">
              <w:t>deal with the client.</w:t>
            </w:r>
          </w:p>
          <w:p w14:paraId="2E757625" w14:textId="1475B61E" w:rsidR="001D667B" w:rsidRDefault="001D667B" w:rsidP="000E3822">
            <w:pPr>
              <w:pStyle w:val="ListParagraph"/>
              <w:numPr>
                <w:ilvl w:val="0"/>
                <w:numId w:val="2"/>
              </w:numPr>
            </w:pPr>
            <w:r w:rsidRPr="001D667B">
              <w:t xml:space="preserve">Delivered valuable marketing insights by </w:t>
            </w:r>
            <w:r w:rsidRPr="00CF1E90">
              <w:rPr>
                <w:b/>
                <w:bCs/>
              </w:rPr>
              <w:t>analyzing billions of credit card transactions per day</w:t>
            </w:r>
            <w:r w:rsidRPr="001D667B">
              <w:t xml:space="preserve"> using big data technologies such as Hadoop</w:t>
            </w:r>
            <w:r w:rsidR="00875746">
              <w:t xml:space="preserve"> and</w:t>
            </w:r>
            <w:r w:rsidRPr="001D667B">
              <w:t xml:space="preserve"> Hive for a large US payment gateway provider in USA. Helped the client in integrating the data from various sources such as web, airlines, hotel booking </w:t>
            </w:r>
            <w:r w:rsidR="009C5062" w:rsidRPr="001D667B">
              <w:t>data.</w:t>
            </w:r>
            <w:r w:rsidRPr="001D667B">
              <w:t xml:space="preserve"> </w:t>
            </w:r>
          </w:p>
          <w:p w14:paraId="2E4BE06E" w14:textId="43283510" w:rsidR="007B1F03" w:rsidRDefault="007B1F03" w:rsidP="000E3822">
            <w:pPr>
              <w:pStyle w:val="ListParagraph"/>
              <w:numPr>
                <w:ilvl w:val="0"/>
                <w:numId w:val="2"/>
              </w:numPr>
            </w:pPr>
            <w:r>
              <w:t xml:space="preserve">Delivered </w:t>
            </w:r>
            <w:r w:rsidR="00CF1E90">
              <w:t xml:space="preserve">data strategy roadmap &amp; </w:t>
            </w:r>
            <w:r w:rsidRPr="00CF1E90">
              <w:rPr>
                <w:b/>
                <w:bCs/>
              </w:rPr>
              <w:t xml:space="preserve">analytics driven Campaign design for large </w:t>
            </w:r>
            <w:r w:rsidR="00757D90">
              <w:rPr>
                <w:b/>
                <w:bCs/>
              </w:rPr>
              <w:t xml:space="preserve">Indian </w:t>
            </w:r>
            <w:r w:rsidRPr="00CF1E90">
              <w:rPr>
                <w:b/>
                <w:bCs/>
              </w:rPr>
              <w:t xml:space="preserve">insurance </w:t>
            </w:r>
            <w:r w:rsidR="00CF1E90" w:rsidRPr="00CF1E90">
              <w:rPr>
                <w:b/>
                <w:bCs/>
              </w:rPr>
              <w:t>client</w:t>
            </w:r>
            <w:r w:rsidR="00CF1E90" w:rsidRPr="007B1F03">
              <w:t xml:space="preserve"> </w:t>
            </w:r>
            <w:r w:rsidR="00CF1E90">
              <w:t xml:space="preserve">using machine learning models </w:t>
            </w:r>
            <w:r w:rsidRPr="007B1F03">
              <w:t>to identify the customers who are most likely to buy certain insurance products.</w:t>
            </w:r>
          </w:p>
          <w:p w14:paraId="788885AB" w14:textId="77777777" w:rsidR="00756473" w:rsidRDefault="00756473" w:rsidP="000E3822">
            <w:pPr>
              <w:pStyle w:val="ListParagraph"/>
              <w:numPr>
                <w:ilvl w:val="0"/>
                <w:numId w:val="2"/>
              </w:numPr>
            </w:pPr>
          </w:p>
          <w:p w14:paraId="47C61827" w14:textId="15995F72" w:rsidR="00051644" w:rsidRDefault="00051644" w:rsidP="00051644"/>
          <w:p w14:paraId="42095E9C" w14:textId="7888E170" w:rsidR="00036450" w:rsidRDefault="009A28A2" w:rsidP="00036450">
            <w:pPr>
              <w:rPr>
                <w:b/>
                <w:bCs/>
              </w:rPr>
            </w:pPr>
            <w:r w:rsidRPr="009A28A2">
              <w:rPr>
                <w:b/>
                <w:bCs/>
              </w:rPr>
              <w:t xml:space="preserve">Capillary Technologies, </w:t>
            </w:r>
            <w:r w:rsidR="009F59CE">
              <w:rPr>
                <w:b/>
                <w:bCs/>
              </w:rPr>
              <w:t xml:space="preserve">Customer </w:t>
            </w:r>
            <w:r w:rsidR="009625DB">
              <w:rPr>
                <w:b/>
                <w:bCs/>
              </w:rPr>
              <w:t>success Manager</w:t>
            </w:r>
          </w:p>
          <w:p w14:paraId="32BBCDE3" w14:textId="07737807" w:rsidR="009625DB" w:rsidRDefault="009625DB" w:rsidP="00036450">
            <w:r w:rsidRPr="009625DB">
              <w:t xml:space="preserve">Hong Kong &amp; </w:t>
            </w:r>
            <w:r w:rsidR="009C5062" w:rsidRPr="009625DB">
              <w:t>Bengaluru</w:t>
            </w:r>
          </w:p>
          <w:p w14:paraId="6EF62837" w14:textId="697C3B70" w:rsidR="009625DB" w:rsidRDefault="00F359AA" w:rsidP="00036450">
            <w:r>
              <w:t>Sep 2015 to Mar 2016</w:t>
            </w:r>
          </w:p>
          <w:p w14:paraId="5E012A7A" w14:textId="1A3F2FC3" w:rsidR="00C91919" w:rsidRPr="009625DB" w:rsidRDefault="0040081C" w:rsidP="00C91919">
            <w:pPr>
              <w:pStyle w:val="ListParagraph"/>
              <w:numPr>
                <w:ilvl w:val="0"/>
                <w:numId w:val="3"/>
              </w:numPr>
            </w:pPr>
            <w:r>
              <w:t xml:space="preserve">Capture real time customer POS data and </w:t>
            </w:r>
            <w:r w:rsidR="00DC66F3">
              <w:t xml:space="preserve">manage loyalty programs </w:t>
            </w:r>
            <w:r w:rsidR="002A0517">
              <w:t xml:space="preserve">and analytics </w:t>
            </w:r>
            <w:r w:rsidR="00DC66F3">
              <w:t xml:space="preserve">for leading Hong Kong and </w:t>
            </w:r>
            <w:r w:rsidR="00DC66F3" w:rsidRPr="00C9089E">
              <w:rPr>
                <w:b/>
                <w:bCs/>
              </w:rPr>
              <w:t xml:space="preserve">Indian Apparel </w:t>
            </w:r>
            <w:r w:rsidR="009C5062" w:rsidRPr="00C9089E">
              <w:rPr>
                <w:b/>
                <w:bCs/>
              </w:rPr>
              <w:t>brands.</w:t>
            </w:r>
            <w:r w:rsidR="00DC66F3">
              <w:t xml:space="preserve"> </w:t>
            </w:r>
          </w:p>
          <w:p w14:paraId="7C7F6CDF" w14:textId="1611ED0D" w:rsidR="00036450" w:rsidRDefault="00F47A59" w:rsidP="00036450">
            <w:pPr>
              <w:pStyle w:val="Heading2"/>
            </w:pPr>
            <w:r>
              <w:t>EDUCATION</w:t>
            </w:r>
          </w:p>
          <w:p w14:paraId="3F80A963" w14:textId="23DA1D0B" w:rsidR="00036450" w:rsidRDefault="009F66CC" w:rsidP="00B359E4">
            <w:pPr>
              <w:pStyle w:val="Heading4"/>
              <w:rPr>
                <w:bCs/>
              </w:rPr>
            </w:pPr>
            <w:r>
              <w:t>Indian Institute of Technology Kharagpur</w:t>
            </w:r>
          </w:p>
          <w:p w14:paraId="45EF16E7" w14:textId="1605082C" w:rsidR="00036450" w:rsidRPr="00036450" w:rsidRDefault="00D76D8D" w:rsidP="00B359E4">
            <w:pPr>
              <w:pStyle w:val="Date"/>
            </w:pPr>
            <w:r>
              <w:t>2004</w:t>
            </w:r>
            <w:r w:rsidR="00036450" w:rsidRPr="00036450">
              <w:t>–</w:t>
            </w:r>
            <w:r>
              <w:t>2008</w:t>
            </w:r>
          </w:p>
          <w:p w14:paraId="4DF76276" w14:textId="3E661B18" w:rsidR="00036450" w:rsidRPr="00051644" w:rsidRDefault="00051644" w:rsidP="00051644">
            <w:r>
              <w:t xml:space="preserve">Civil engineering major from one of the leading </w:t>
            </w:r>
            <w:r w:rsidR="00E640A4">
              <w:t xml:space="preserve">technical universities in India. </w:t>
            </w:r>
            <w:r w:rsidR="002A0517">
              <w:t>Won</w:t>
            </w:r>
            <w:r w:rsidR="00003F74">
              <w:t xml:space="preserve"> multiple</w:t>
            </w:r>
            <w:r w:rsidR="00E640A4">
              <w:t xml:space="preserve"> </w:t>
            </w:r>
            <w:r w:rsidR="00BD4846">
              <w:t>music</w:t>
            </w:r>
            <w:r w:rsidR="0072606D">
              <w:t xml:space="preserve"> and theatre </w:t>
            </w:r>
            <w:r w:rsidR="00BD4846">
              <w:t>competitions</w:t>
            </w:r>
          </w:p>
        </w:tc>
      </w:tr>
    </w:tbl>
    <w:p w14:paraId="77B47806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156D" w14:textId="77777777" w:rsidR="00CA3F7E" w:rsidRDefault="00CA3F7E" w:rsidP="000C45FF">
      <w:r>
        <w:separator/>
      </w:r>
    </w:p>
  </w:endnote>
  <w:endnote w:type="continuationSeparator" w:id="0">
    <w:p w14:paraId="6AF639E0" w14:textId="77777777" w:rsidR="00CA3F7E" w:rsidRDefault="00CA3F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4DC1" w14:textId="77777777" w:rsidR="00CA3F7E" w:rsidRDefault="00CA3F7E" w:rsidP="000C45FF">
      <w:r>
        <w:separator/>
      </w:r>
    </w:p>
  </w:footnote>
  <w:footnote w:type="continuationSeparator" w:id="0">
    <w:p w14:paraId="7D4C5058" w14:textId="77777777" w:rsidR="00CA3F7E" w:rsidRDefault="00CA3F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DA0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9BA5B" wp14:editId="6CEEEF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26D"/>
    <w:multiLevelType w:val="hybridMultilevel"/>
    <w:tmpl w:val="11BC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1476A"/>
    <w:multiLevelType w:val="hybridMultilevel"/>
    <w:tmpl w:val="071C2706"/>
    <w:lvl w:ilvl="0" w:tplc="7692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61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E8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C5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22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1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4E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A0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A72EDA"/>
    <w:multiLevelType w:val="hybridMultilevel"/>
    <w:tmpl w:val="3CE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4316">
    <w:abstractNumId w:val="1"/>
  </w:num>
  <w:num w:numId="2" w16cid:durableId="896551380">
    <w:abstractNumId w:val="2"/>
  </w:num>
  <w:num w:numId="3" w16cid:durableId="2132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E"/>
    <w:rsid w:val="00003F74"/>
    <w:rsid w:val="00027EA7"/>
    <w:rsid w:val="00036450"/>
    <w:rsid w:val="000510E2"/>
    <w:rsid w:val="00051644"/>
    <w:rsid w:val="000642F2"/>
    <w:rsid w:val="00094499"/>
    <w:rsid w:val="000C45FF"/>
    <w:rsid w:val="000E3822"/>
    <w:rsid w:val="000E3FD1"/>
    <w:rsid w:val="00112054"/>
    <w:rsid w:val="001317D8"/>
    <w:rsid w:val="00140D8C"/>
    <w:rsid w:val="001525E1"/>
    <w:rsid w:val="00180329"/>
    <w:rsid w:val="0019001F"/>
    <w:rsid w:val="001A74A5"/>
    <w:rsid w:val="001B2ABD"/>
    <w:rsid w:val="001C7C8F"/>
    <w:rsid w:val="001D667B"/>
    <w:rsid w:val="001E0391"/>
    <w:rsid w:val="001E1759"/>
    <w:rsid w:val="001E1FDC"/>
    <w:rsid w:val="001F1ECC"/>
    <w:rsid w:val="0022077E"/>
    <w:rsid w:val="002400EB"/>
    <w:rsid w:val="00256CF7"/>
    <w:rsid w:val="00281FD5"/>
    <w:rsid w:val="002877C0"/>
    <w:rsid w:val="002A0517"/>
    <w:rsid w:val="0030481B"/>
    <w:rsid w:val="003156FC"/>
    <w:rsid w:val="003254B5"/>
    <w:rsid w:val="00332563"/>
    <w:rsid w:val="0034049D"/>
    <w:rsid w:val="0037121F"/>
    <w:rsid w:val="003910D8"/>
    <w:rsid w:val="0039191E"/>
    <w:rsid w:val="003A6B7D"/>
    <w:rsid w:val="003B06CA"/>
    <w:rsid w:val="003D258E"/>
    <w:rsid w:val="0040081C"/>
    <w:rsid w:val="004071FC"/>
    <w:rsid w:val="00443A68"/>
    <w:rsid w:val="00445947"/>
    <w:rsid w:val="00445E5D"/>
    <w:rsid w:val="00447168"/>
    <w:rsid w:val="0046690F"/>
    <w:rsid w:val="004813B3"/>
    <w:rsid w:val="00496591"/>
    <w:rsid w:val="004C63E4"/>
    <w:rsid w:val="004D0FB8"/>
    <w:rsid w:val="004D3011"/>
    <w:rsid w:val="004E4683"/>
    <w:rsid w:val="005262AC"/>
    <w:rsid w:val="005C45B5"/>
    <w:rsid w:val="005E39D5"/>
    <w:rsid w:val="00600670"/>
    <w:rsid w:val="0062123A"/>
    <w:rsid w:val="00646E75"/>
    <w:rsid w:val="006771D0"/>
    <w:rsid w:val="006B1B03"/>
    <w:rsid w:val="00702CDB"/>
    <w:rsid w:val="00715FCB"/>
    <w:rsid w:val="0072606D"/>
    <w:rsid w:val="00743101"/>
    <w:rsid w:val="00745130"/>
    <w:rsid w:val="00756473"/>
    <w:rsid w:val="00757D90"/>
    <w:rsid w:val="00764C9F"/>
    <w:rsid w:val="007775E1"/>
    <w:rsid w:val="00782A73"/>
    <w:rsid w:val="007867A0"/>
    <w:rsid w:val="0079271A"/>
    <w:rsid w:val="007927F5"/>
    <w:rsid w:val="007B1F03"/>
    <w:rsid w:val="007D14B8"/>
    <w:rsid w:val="007D3CB1"/>
    <w:rsid w:val="00802CA0"/>
    <w:rsid w:val="00875746"/>
    <w:rsid w:val="008C5415"/>
    <w:rsid w:val="008F06B8"/>
    <w:rsid w:val="009112EE"/>
    <w:rsid w:val="009260CD"/>
    <w:rsid w:val="00940A66"/>
    <w:rsid w:val="00952C25"/>
    <w:rsid w:val="009625DB"/>
    <w:rsid w:val="00984124"/>
    <w:rsid w:val="0099316B"/>
    <w:rsid w:val="009A28A2"/>
    <w:rsid w:val="009B1473"/>
    <w:rsid w:val="009C5062"/>
    <w:rsid w:val="009F59CE"/>
    <w:rsid w:val="009F66CC"/>
    <w:rsid w:val="00A2118D"/>
    <w:rsid w:val="00A23BD9"/>
    <w:rsid w:val="00AD0A50"/>
    <w:rsid w:val="00AD76E2"/>
    <w:rsid w:val="00B13350"/>
    <w:rsid w:val="00B20152"/>
    <w:rsid w:val="00B359E4"/>
    <w:rsid w:val="00B57D98"/>
    <w:rsid w:val="00B70850"/>
    <w:rsid w:val="00B76E33"/>
    <w:rsid w:val="00B81E75"/>
    <w:rsid w:val="00B97731"/>
    <w:rsid w:val="00BA4D41"/>
    <w:rsid w:val="00BB3E0B"/>
    <w:rsid w:val="00BD4846"/>
    <w:rsid w:val="00C066B6"/>
    <w:rsid w:val="00C15B74"/>
    <w:rsid w:val="00C30824"/>
    <w:rsid w:val="00C37BA1"/>
    <w:rsid w:val="00C4674C"/>
    <w:rsid w:val="00C506CF"/>
    <w:rsid w:val="00C72BED"/>
    <w:rsid w:val="00C9089E"/>
    <w:rsid w:val="00C91919"/>
    <w:rsid w:val="00C9578B"/>
    <w:rsid w:val="00CA3F7E"/>
    <w:rsid w:val="00CB0055"/>
    <w:rsid w:val="00CB0B2F"/>
    <w:rsid w:val="00CF1E90"/>
    <w:rsid w:val="00D2522B"/>
    <w:rsid w:val="00D422DE"/>
    <w:rsid w:val="00D5459D"/>
    <w:rsid w:val="00D635AD"/>
    <w:rsid w:val="00D76D8D"/>
    <w:rsid w:val="00DA1F4D"/>
    <w:rsid w:val="00DA2C9E"/>
    <w:rsid w:val="00DC66F3"/>
    <w:rsid w:val="00DD172A"/>
    <w:rsid w:val="00DF68DB"/>
    <w:rsid w:val="00DF7BB0"/>
    <w:rsid w:val="00E1572F"/>
    <w:rsid w:val="00E25A26"/>
    <w:rsid w:val="00E4381A"/>
    <w:rsid w:val="00E55D74"/>
    <w:rsid w:val="00E640A4"/>
    <w:rsid w:val="00EF0AD4"/>
    <w:rsid w:val="00F325CF"/>
    <w:rsid w:val="00F359AA"/>
    <w:rsid w:val="00F47A59"/>
    <w:rsid w:val="00F60274"/>
    <w:rsid w:val="00F7386A"/>
    <w:rsid w:val="00F7553C"/>
    <w:rsid w:val="00F77FB9"/>
    <w:rsid w:val="00FB068F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E912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1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016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988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907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24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814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70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009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125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ing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pam-shringi-93a2785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am.shringi\AppData\Local\Microsoft\Office\16.0\DTS\en-US%7b572FE6AC-50F2-4C92-905B-956D7203988E%7d\%7b8D3AF73B-F8D5-459C-A1A4-CD9413F4779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Product Mgmt</c:v>
                </c:pt>
                <c:pt idx="1">
                  <c:v>Insight Generation</c:v>
                </c:pt>
                <c:pt idx="2">
                  <c:v>Machine Learning</c:v>
                </c:pt>
                <c:pt idx="3">
                  <c:v>Cloud &amp; Infra</c:v>
                </c:pt>
                <c:pt idx="4">
                  <c:v>Data Strategy</c:v>
                </c:pt>
                <c:pt idx="5">
                  <c:v>Sales Strategy</c:v>
                </c:pt>
                <c:pt idx="6">
                  <c:v>Emerging Tech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0.6</c:v>
                </c:pt>
                <c:pt idx="1">
                  <c:v>1</c:v>
                </c:pt>
                <c:pt idx="2">
                  <c:v>1</c:v>
                </c:pt>
                <c:pt idx="3">
                  <c:v>0.85</c:v>
                </c:pt>
                <c:pt idx="4">
                  <c:v>0.75</c:v>
                </c:pt>
                <c:pt idx="5">
                  <c:v>0.75</c:v>
                </c:pt>
                <c:pt idx="6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C-45D7-A8F9-96CBDF605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33793711"/>
        <c:axId val="1833794543"/>
      </c:barChart>
      <c:catAx>
        <c:axId val="18337937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794543"/>
        <c:crosses val="autoZero"/>
        <c:auto val="1"/>
        <c:lblAlgn val="ctr"/>
        <c:lblOffset val="100"/>
        <c:noMultiLvlLbl val="0"/>
      </c:catAx>
      <c:valAx>
        <c:axId val="1833794543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83379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160F0C6AD4B0C9FDDCEDE583B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5C5CA-F24E-4958-9431-67EF90B5FE2C}"/>
      </w:docPartPr>
      <w:docPartBody>
        <w:p w:rsidR="002B227A" w:rsidRDefault="0029474D">
          <w:pPr>
            <w:pStyle w:val="877160F0C6AD4B0C9FDDCEDE583BE2DB"/>
          </w:pPr>
          <w:r w:rsidRPr="00D5459D">
            <w:t>Profile</w:t>
          </w:r>
        </w:p>
      </w:docPartBody>
    </w:docPart>
    <w:docPart>
      <w:docPartPr>
        <w:name w:val="4DF8DAAA459C479CB8E21BFBA2F1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063B5-6148-4290-80FD-2BD48E8A80EF}"/>
      </w:docPartPr>
      <w:docPartBody>
        <w:p w:rsidR="002B227A" w:rsidRDefault="0029474D">
          <w:pPr>
            <w:pStyle w:val="4DF8DAAA459C479CB8E21BFBA2F12673"/>
          </w:pPr>
          <w:r w:rsidRPr="00CB0055">
            <w:t>Contact</w:t>
          </w:r>
        </w:p>
      </w:docPartBody>
    </w:docPart>
    <w:docPart>
      <w:docPartPr>
        <w:name w:val="BC37C92B0C764BA08E7F80B3BDA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4705B-71E4-4CD2-A8B4-ABE8203B199A}"/>
      </w:docPartPr>
      <w:docPartBody>
        <w:p w:rsidR="002B227A" w:rsidRDefault="0029474D">
          <w:pPr>
            <w:pStyle w:val="BC37C92B0C764BA08E7F80B3BDAA105B"/>
          </w:pPr>
          <w:r w:rsidRPr="004D3011">
            <w:t>PHONE:</w:t>
          </w:r>
        </w:p>
      </w:docPartBody>
    </w:docPart>
    <w:docPart>
      <w:docPartPr>
        <w:name w:val="75E0C6B51AC44008821B7FBF9D7A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B470-B368-41BF-BACD-68F7A25C87FD}"/>
      </w:docPartPr>
      <w:docPartBody>
        <w:p w:rsidR="002B227A" w:rsidRDefault="0029474D">
          <w:pPr>
            <w:pStyle w:val="75E0C6B51AC44008821B7FBF9D7AFA86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D"/>
    <w:rsid w:val="00172E48"/>
    <w:rsid w:val="0029474D"/>
    <w:rsid w:val="002B227A"/>
    <w:rsid w:val="003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160F0C6AD4B0C9FDDCEDE583BE2DB">
    <w:name w:val="877160F0C6AD4B0C9FDDCEDE583BE2DB"/>
  </w:style>
  <w:style w:type="paragraph" w:customStyle="1" w:styleId="4DF8DAAA459C479CB8E21BFBA2F12673">
    <w:name w:val="4DF8DAAA459C479CB8E21BFBA2F12673"/>
  </w:style>
  <w:style w:type="paragraph" w:customStyle="1" w:styleId="BC37C92B0C764BA08E7F80B3BDAA105B">
    <w:name w:val="BC37C92B0C764BA08E7F80B3BDAA105B"/>
  </w:style>
  <w:style w:type="paragraph" w:customStyle="1" w:styleId="75E0C6B51AC44008821B7FBF9D7AFA86">
    <w:name w:val="75E0C6B51AC44008821B7FBF9D7AFA8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{8D3AF73B-F8D5-459C-A1A4-CD9413F4779D}tf00546271_win32</Template>
  <TotalTime>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2021-12-13T07:29:00Z</dcterms:created>
  <dcterms:modified xsi:type="dcterms:W3CDTF">2023-03-30T08:05:00Z</dcterms:modified>
</cp:coreProperties>
</file>